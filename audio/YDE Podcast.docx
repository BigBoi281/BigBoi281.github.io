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3AE08263" w14:textId="77777777" w:rsidTr="00B946F2">
        <w:trPr>
          <w:trHeight w:val="7110"/>
        </w:trPr>
        <w:tc>
          <w:tcPr>
            <w:tcW w:w="8856" w:type="dxa"/>
          </w:tcPr>
          <w:p w14:paraId="19CE7774" w14:textId="5255EC7E" w:rsidR="00E57E78" w:rsidRPr="00545B21" w:rsidRDefault="00E57E78" w:rsidP="00E57E78">
            <w:pPr>
              <w:pStyle w:val="Title"/>
            </w:pPr>
            <w:r w:rsidRPr="00545B21">
              <w:t>“</w:t>
            </w:r>
            <w:r w:rsidR="00404D6F">
              <w:t xml:space="preserve">YDE Podcast </w:t>
            </w:r>
            <w:r w:rsidRPr="00545B21">
              <w:t>”</w:t>
            </w:r>
          </w:p>
          <w:p w14:paraId="20C95A96" w14:textId="77777777" w:rsidR="00E57E78" w:rsidRDefault="009A7752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1EA727DF32924B8792A251C022399A19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p w14:paraId="67A4DDDE" w14:textId="6106FACE" w:rsidR="00E57E78" w:rsidRDefault="00404D6F" w:rsidP="00B72103">
            <w:pPr>
              <w:pStyle w:val="Author"/>
            </w:pPr>
            <w:r>
              <w:t>Austin Brown</w:t>
            </w:r>
          </w:p>
        </w:tc>
      </w:tr>
      <w:tr w:rsidR="00E57E78" w14:paraId="46796324" w14:textId="77777777" w:rsidTr="00B946F2">
        <w:trPr>
          <w:trHeight w:val="5580"/>
        </w:trPr>
        <w:tc>
          <w:tcPr>
            <w:tcW w:w="8856" w:type="dxa"/>
            <w:vAlign w:val="bottom"/>
          </w:tcPr>
          <w:sdt>
            <w:sdtPr>
              <w:alias w:val="Enter street address:"/>
              <w:tag w:val="Enter street address:"/>
              <w:id w:val="269294082"/>
              <w:placeholder>
                <w:docPart w:val="1F1CBE6FA39A4280ACEEE80960ED8B9E"/>
              </w:placeholder>
              <w:temporary/>
              <w:showingPlcHdr/>
              <w15:appearance w15:val="hidden"/>
            </w:sdtPr>
            <w:sdtEndPr/>
            <w:sdtContent>
              <w:p w14:paraId="51F6E9A7" w14:textId="77777777" w:rsidR="00E57E78" w:rsidRDefault="00B72103" w:rsidP="00E57E78">
                <w:pPr>
                  <w:pStyle w:val="Address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269294109"/>
              <w:placeholder>
                <w:docPart w:val="F329B0B571C1410290516EEB93FAF3CD"/>
              </w:placeholder>
              <w:temporary/>
              <w:showingPlcHdr/>
              <w15:appearance w15:val="hidden"/>
            </w:sdtPr>
            <w:sdtEndPr/>
            <w:sdtContent>
              <w:p w14:paraId="086E95C5" w14:textId="77777777" w:rsidR="00E57E78" w:rsidRDefault="00B72103" w:rsidP="00E57E78">
                <w:pPr>
                  <w:pStyle w:val="Address"/>
                </w:pPr>
                <w:r>
                  <w:t>City, ST ZIP Code</w:t>
                </w:r>
              </w:p>
            </w:sdtContent>
          </w:sdt>
          <w:sdt>
            <w:sdtPr>
              <w:alias w:val="Enter phone:"/>
              <w:tag w:val="Enter phone:"/>
              <w:id w:val="269294136"/>
              <w:placeholder>
                <w:docPart w:val="194DBFF20439456885A1EB044883439E"/>
              </w:placeholder>
              <w:temporary/>
              <w:showingPlcHdr/>
              <w15:appearance w15:val="hidden"/>
            </w:sdtPr>
            <w:sdtEndPr/>
            <w:sdtContent>
              <w:p w14:paraId="157461D6" w14:textId="77777777" w:rsidR="00E57E78" w:rsidRDefault="00B64663" w:rsidP="00B72103">
                <w:pPr>
                  <w:pStyle w:val="Address"/>
                </w:pPr>
                <w:r>
                  <w:t>P</w:t>
                </w:r>
                <w:r w:rsidR="00B72103">
                  <w:t>hone</w:t>
                </w:r>
              </w:p>
            </w:sdtContent>
          </w:sdt>
          <w:sdt>
            <w:sdtPr>
              <w:alias w:val="Enter email:"/>
              <w:tag w:val="Enter email:"/>
              <w:id w:val="269294163"/>
              <w:placeholder>
                <w:docPart w:val="8CCBE846EEE847EEA9C9E3BF54F7DA6C"/>
              </w:placeholder>
              <w:temporary/>
              <w:showingPlcHdr/>
              <w15:appearance w15:val="hidden"/>
            </w:sdtPr>
            <w:sdtEndPr/>
            <w:sdtContent>
              <w:p w14:paraId="2CDA1C38" w14:textId="77777777" w:rsidR="00B72103" w:rsidRDefault="00F8523F" w:rsidP="00B72103">
                <w:pPr>
                  <w:pStyle w:val="Address"/>
                </w:pPr>
                <w:r>
                  <w:t>E</w:t>
                </w:r>
                <w:r w:rsidR="00B72103">
                  <w:t>mail</w:t>
                </w:r>
              </w:p>
            </w:sdtContent>
          </w:sdt>
        </w:tc>
      </w:tr>
    </w:tbl>
    <w:p w14:paraId="39DD2AE7" w14:textId="77777777" w:rsidR="005408F6" w:rsidRPr="002B6EA1" w:rsidRDefault="002B6EA1" w:rsidP="002B6EA1">
      <w:pPr>
        <w:pStyle w:val="TRANSIN"/>
      </w:pPr>
      <w:r>
        <w:br w:type="page"/>
      </w:r>
      <w:sdt>
        <w:sdtPr>
          <w:alias w:val="Fade in:"/>
          <w:tag w:val="Fade in:"/>
          <w:id w:val="-554011012"/>
          <w:placeholder>
            <w:docPart w:val="6A5D3F4A16994658A19A35A206017BC3"/>
          </w:placeholder>
          <w:temporary/>
          <w:showingPlcHdr/>
          <w15:appearance w15:val="hidden"/>
        </w:sdtPr>
        <w:sdtEndPr/>
        <w:sdtContent>
          <w:r w:rsidR="00F8523F">
            <w:t>FAde In:</w:t>
          </w:r>
        </w:sdtContent>
      </w:sdt>
    </w:p>
    <w:sdt>
      <w:sdtPr>
        <w:alias w:val="Enter scene name:"/>
        <w:tag w:val="Enter scene name:"/>
        <w:id w:val="269294190"/>
        <w:placeholder>
          <w:docPart w:val="A40F04069ABA44E79573D70B4CDDF9A7"/>
        </w:placeholder>
        <w:temporary/>
        <w:showingPlcHdr/>
        <w15:appearance w15:val="hidden"/>
      </w:sdtPr>
      <w:sdtEndPr/>
      <w:sdtContent>
        <w:p w14:paraId="74C3BD0D" w14:textId="77777777" w:rsidR="005408F6" w:rsidRPr="005408F6" w:rsidRDefault="00B72103" w:rsidP="00E57E78">
          <w:pPr>
            <w:pStyle w:val="SCENEHEADING"/>
          </w:pPr>
          <w:r>
            <w:t>Scene Name</w:t>
          </w:r>
        </w:p>
      </w:sdtContent>
    </w:sdt>
    <w:sdt>
      <w:sdtPr>
        <w:alias w:val="Enter scene description/opening:"/>
        <w:tag w:val="Enter scene description/opening:"/>
        <w:id w:val="269294217"/>
        <w:placeholder>
          <w:docPart w:val="96A370A796A14F668F486C0B470C768C"/>
        </w:placeholder>
        <w:temporary/>
        <w:showingPlcHdr/>
        <w15:appearance w15:val="hidden"/>
      </w:sdtPr>
      <w:sdtEndPr/>
      <w:sdtContent>
        <w:p w14:paraId="14389376" w14:textId="77777777" w:rsidR="005408F6" w:rsidRPr="005408F6" w:rsidRDefault="00B72103" w:rsidP="00B946F2">
          <w:r>
            <w:t>Scene description/opening</w:t>
          </w:r>
        </w:p>
      </w:sdtContent>
    </w:sdt>
    <w:sdt>
      <w:sdtPr>
        <w:alias w:val="Enter character name 1:"/>
        <w:tag w:val="Enter character name 1:"/>
        <w:id w:val="269294244"/>
        <w:placeholder>
          <w:docPart w:val="F731B49C09D64036B386B76BB37C6228"/>
        </w:placeholder>
        <w:temporary/>
        <w:showingPlcHdr/>
        <w15:appearance w15:val="hidden"/>
      </w:sdtPr>
      <w:sdtEndPr/>
      <w:sdtContent>
        <w:p w14:paraId="597DD388" w14:textId="77777777" w:rsidR="00A04E10" w:rsidRPr="00A04E10" w:rsidRDefault="00B72103" w:rsidP="00E57E78">
          <w:pPr>
            <w:pStyle w:val="CHARACTER"/>
          </w:pPr>
          <w:r>
            <w:t>Character Name</w:t>
          </w:r>
          <w:r w:rsidR="00466165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269294271"/>
        <w:placeholder>
          <w:docPart w:val="2A27228D52A348B5BDA27D4C8EAA3EC5"/>
        </w:placeholder>
        <w:temporary/>
        <w:showingPlcHdr/>
        <w15:appearance w15:val="hidden"/>
      </w:sdtPr>
      <w:sdtEndPr/>
      <w:sdtContent>
        <w:p w14:paraId="4B28F50D" w14:textId="77777777" w:rsidR="000A5FE1" w:rsidRDefault="00B72103" w:rsidP="000A5FE1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298"/>
        <w:placeholder>
          <w:docPart w:val="8371825B45584C10B2FD7801E1D59C8A"/>
        </w:placeholder>
        <w:temporary/>
        <w:showingPlcHdr/>
        <w15:appearance w15:val="hidden"/>
      </w:sdtPr>
      <w:sdtEndPr/>
      <w:sdtContent>
        <w:p w14:paraId="7D4DDC18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269294299"/>
        <w:placeholder>
          <w:docPart w:val="8371825B45584C10B2FD7801E1D59C8A"/>
        </w:placeholder>
        <w:temporary/>
        <w:showingPlcHdr/>
        <w15:appearance w15:val="hidden"/>
      </w:sdtPr>
      <w:sdtEndPr/>
      <w:sdtContent>
        <w:p w14:paraId="2F0185E5" w14:textId="77777777" w:rsidR="00B72103" w:rsidRDefault="00C05BCC" w:rsidP="00B72103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00"/>
        <w:placeholder>
          <w:docPart w:val="F63409A2594C4AB9B1DB6CDD9B78B0CB"/>
        </w:placeholder>
        <w:temporary/>
        <w:showingPlcHdr/>
        <w15:appearance w15:val="hidden"/>
      </w:sdtPr>
      <w:sdtEndPr/>
      <w:sdtContent>
        <w:p w14:paraId="687A81B9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269294301"/>
        <w:placeholder>
          <w:docPart w:val="F63409A2594C4AB9B1DB6CDD9B78B0CB"/>
        </w:placeholder>
        <w:temporary/>
        <w:showingPlcHdr/>
        <w15:appearance w15:val="hidden"/>
      </w:sdtPr>
      <w:sdtEndPr/>
      <w:sdtContent>
        <w:p w14:paraId="3ECF86C0" w14:textId="77777777" w:rsidR="00B72103" w:rsidRDefault="00C05BCC" w:rsidP="00B72103">
          <w:pPr>
            <w:pStyle w:val="Dialogue"/>
          </w:pPr>
          <w:r>
            <w:t>Character Name 3</w:t>
          </w:r>
        </w:p>
      </w:sdtContent>
    </w:sdt>
    <w:sdt>
      <w:sdtPr>
        <w:alias w:val="Enter character name 4:"/>
        <w:tag w:val="Enter character name 4:"/>
        <w:id w:val="269294302"/>
        <w:placeholder>
          <w:docPart w:val="FD8D52AC20114B3CA92F67EEA04F111F"/>
        </w:placeholder>
        <w:temporary/>
        <w:showingPlcHdr/>
        <w15:appearance w15:val="hidden"/>
      </w:sdtPr>
      <w:sdtEndPr/>
      <w:sdtContent>
        <w:p w14:paraId="3A7146D9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4</w:t>
          </w:r>
        </w:p>
      </w:sdtContent>
    </w:sdt>
    <w:sdt>
      <w:sdtPr>
        <w:alias w:val="Enter dialogue for character 4:"/>
        <w:tag w:val="Enter dialogue for character 4:"/>
        <w:id w:val="269294303"/>
        <w:placeholder>
          <w:docPart w:val="FD8D52AC20114B3CA92F67EEA04F111F"/>
        </w:placeholder>
        <w:temporary/>
        <w:showingPlcHdr/>
        <w15:appearance w15:val="hidden"/>
      </w:sdtPr>
      <w:sdtEndPr/>
      <w:sdtContent>
        <w:p w14:paraId="26B7B72B" w14:textId="77777777" w:rsidR="00B72103" w:rsidRDefault="00C05BCC" w:rsidP="00B72103">
          <w:pPr>
            <w:pStyle w:val="Dialogue"/>
          </w:pPr>
          <w:r>
            <w:t>Character Name 4</w:t>
          </w:r>
        </w:p>
      </w:sdtContent>
    </w:sdt>
    <w:sdt>
      <w:sdtPr>
        <w:alias w:val="Enter character name 5:"/>
        <w:tag w:val="Enter character name 5:"/>
        <w:id w:val="269294304"/>
        <w:placeholder>
          <w:docPart w:val="DF6CF7C4A4224A46800E0B31E4445BF1"/>
        </w:placeholder>
        <w:temporary/>
        <w:showingPlcHdr/>
        <w15:appearance w15:val="hidden"/>
      </w:sdtPr>
      <w:sdtEndPr/>
      <w:sdtContent>
        <w:p w14:paraId="70FAB945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269294305"/>
        <w:placeholder>
          <w:docPart w:val="DF6CF7C4A4224A46800E0B31E4445BF1"/>
        </w:placeholder>
        <w:temporary/>
        <w:showingPlcHdr/>
        <w15:appearance w15:val="hidden"/>
      </w:sdtPr>
      <w:sdtEndPr/>
      <w:sdtContent>
        <w:p w14:paraId="5DA2854D" w14:textId="77777777" w:rsidR="00B72103" w:rsidRDefault="00C05BCC" w:rsidP="00B72103">
          <w:pPr>
            <w:pStyle w:val="Dialogue"/>
          </w:pPr>
          <w:r>
            <w:t>Character Name 5</w:t>
          </w:r>
        </w:p>
      </w:sdtContent>
    </w:sdt>
    <w:sdt>
      <w:sdtPr>
        <w:alias w:val="Enter scene description:"/>
        <w:tag w:val="Enter scene description:"/>
        <w:id w:val="269294306"/>
        <w:placeholder>
          <w:docPart w:val="275DB19612B14F8C9B13D3EDEBA8D999"/>
        </w:placeholder>
        <w:temporary/>
        <w:showingPlcHdr/>
        <w15:appearance w15:val="hidden"/>
      </w:sdtPr>
      <w:sdtEndPr/>
      <w:sdtContent>
        <w:p w14:paraId="3EE0B0EA" w14:textId="77777777" w:rsidR="00A04E10" w:rsidRDefault="00B72103" w:rsidP="00B72103">
          <w:r>
            <w:t>Scene description</w:t>
          </w:r>
        </w:p>
      </w:sdtContent>
    </w:sdt>
    <w:sdt>
      <w:sdtPr>
        <w:alias w:val="Enter character name 1:"/>
        <w:tag w:val="Enter character name 1:"/>
        <w:id w:val="269294333"/>
        <w:placeholder>
          <w:docPart w:val="436C3C359DF14D5FB6ACD9E6696CBD00"/>
        </w:placeholder>
        <w:temporary/>
        <w:showingPlcHdr/>
        <w15:appearance w15:val="hidden"/>
      </w:sdtPr>
      <w:sdtEndPr/>
      <w:sdtContent>
        <w:p w14:paraId="4CEFE7F5" w14:textId="77777777" w:rsidR="00B72103" w:rsidRPr="00A04E10" w:rsidRDefault="00B72103" w:rsidP="00B72103">
          <w:pPr>
            <w:pStyle w:val="CHARACTER"/>
          </w:pPr>
          <w:r w:rsidRPr="00C6648D">
            <w:t>Character Name</w:t>
          </w:r>
          <w:r w:rsidR="00694806" w:rsidRPr="00C6648D">
            <w:t xml:space="preserve"> 1</w:t>
          </w:r>
        </w:p>
      </w:sdtContent>
    </w:sdt>
    <w:sdt>
      <w:sdtPr>
        <w:alias w:val="Enter dialogue for character 1:"/>
        <w:tag w:val="Enter dialogue for character 1:"/>
        <w:id w:val="1317920223"/>
        <w:placeholder>
          <w:docPart w:val="AEF78D2A832643008A24E3B20475CBDD"/>
        </w:placeholder>
        <w:temporary/>
        <w:showingPlcHdr/>
        <w15:appearance w15:val="hidden"/>
      </w:sdtPr>
      <w:sdtEndPr/>
      <w:sdtContent>
        <w:p w14:paraId="2AA291E0" w14:textId="77777777" w:rsidR="00C6648D" w:rsidRDefault="00BD39A8" w:rsidP="00C6648D">
          <w:pPr>
            <w:pStyle w:val="Dialogue"/>
          </w:pPr>
          <w:r>
            <w:t>Dialogue</w:t>
          </w:r>
        </w:p>
      </w:sdtContent>
    </w:sdt>
    <w:sdt>
      <w:sdtPr>
        <w:alias w:val="Enter character name 2:"/>
        <w:tag w:val="Enter character name 2:"/>
        <w:id w:val="269294335"/>
        <w:placeholder>
          <w:docPart w:val="240BCB23F42841AA949A15EF2957E403"/>
        </w:placeholder>
        <w:temporary/>
        <w:showingPlcHdr/>
        <w15:appearance w15:val="hidden"/>
      </w:sdtPr>
      <w:sdtEndPr/>
      <w:sdtContent>
        <w:p w14:paraId="39C2F91F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2</w:t>
          </w:r>
        </w:p>
      </w:sdtContent>
    </w:sdt>
    <w:sdt>
      <w:sdtPr>
        <w:alias w:val="Enter dialogue for character 2:"/>
        <w:tag w:val="Enter dialogue for character 2:"/>
        <w:id w:val="-1476523198"/>
        <w:placeholder>
          <w:docPart w:val="15D25AA83B9A48258377B7B8893B64E7"/>
        </w:placeholder>
        <w:temporary/>
        <w:showingPlcHdr/>
        <w15:appearance w15:val="hidden"/>
      </w:sdtPr>
      <w:sdtEndPr/>
      <w:sdtContent>
        <w:p w14:paraId="07DBDD54" w14:textId="77777777" w:rsidR="00B72103" w:rsidRDefault="00BD39A8" w:rsidP="00C6648D">
          <w:pPr>
            <w:pStyle w:val="Dialogue"/>
          </w:pPr>
          <w:r>
            <w:t>Character Name 2</w:t>
          </w:r>
        </w:p>
      </w:sdtContent>
    </w:sdt>
    <w:sdt>
      <w:sdtPr>
        <w:alias w:val="Enter character name 3:"/>
        <w:tag w:val="Enter character name 3:"/>
        <w:id w:val="269294337"/>
        <w:placeholder>
          <w:docPart w:val="88337FF3B47846F3B51AA308D7A874D6"/>
        </w:placeholder>
        <w:temporary/>
        <w:showingPlcHdr/>
        <w15:appearance w15:val="hidden"/>
      </w:sdtPr>
      <w:sdtEndPr/>
      <w:sdtContent>
        <w:p w14:paraId="18C6826F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-576289051"/>
        <w:placeholder>
          <w:docPart w:val="57C994B435504313A0CBC86901A4A764"/>
        </w:placeholder>
        <w:temporary/>
        <w:showingPlcHdr/>
        <w15:appearance w15:val="hidden"/>
      </w:sdtPr>
      <w:sdtEndPr/>
      <w:sdtContent>
        <w:p w14:paraId="1286A888" w14:textId="77777777" w:rsidR="00C6648D" w:rsidRDefault="00BD39A8" w:rsidP="00C6648D">
          <w:pPr>
            <w:pStyle w:val="Dialogue"/>
          </w:pPr>
          <w:r>
            <w:t>Character Name 3</w:t>
          </w:r>
        </w:p>
      </w:sdtContent>
    </w:sdt>
    <w:p w14:paraId="52FC1277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4:"/>
          <w:tag w:val="Enter character name 4:"/>
          <w:id w:val="269294339"/>
          <w:placeholder>
            <w:docPart w:val="6EEB8AF124724AB7BC90B1C130985CDA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4</w:t>
          </w:r>
        </w:sdtContent>
      </w:sdt>
    </w:p>
    <w:sdt>
      <w:sdtPr>
        <w:alias w:val="Enter dialogue for character 4:"/>
        <w:tag w:val="Enter dialogue for character 4:"/>
        <w:id w:val="-655458017"/>
        <w:placeholder>
          <w:docPart w:val="52CF630C41AC432E916C94FB3501FCC6"/>
        </w:placeholder>
        <w:temporary/>
        <w:showingPlcHdr/>
        <w15:appearance w15:val="hidden"/>
      </w:sdtPr>
      <w:sdtEndPr/>
      <w:sdtContent>
        <w:p w14:paraId="2B5D4DC0" w14:textId="77777777" w:rsidR="00C6648D" w:rsidRDefault="00BD39A8" w:rsidP="00C6648D">
          <w:pPr>
            <w:pStyle w:val="Dialogue"/>
          </w:pPr>
          <w:r>
            <w:t>Character Name 4</w:t>
          </w:r>
        </w:p>
      </w:sdtContent>
    </w:sdt>
    <w:p w14:paraId="357C9585" w14:textId="77777777" w:rsidR="00BD29CE" w:rsidRPr="00BD29CE" w:rsidRDefault="00C6648D" w:rsidP="00C6648D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269294341"/>
          <w:placeholder>
            <w:docPart w:val="31B7CBE26E914CE8AD204AA1EC51EC44"/>
          </w:placeholder>
          <w:temporary/>
          <w:showingPlcHdr/>
          <w15:appearance w15:val="hidden"/>
        </w:sdtPr>
        <w:sdtEndPr/>
        <w:sdtContent>
          <w:r w:rsidR="00426F35">
            <w:t>(</w:t>
          </w:r>
          <w:r w:rsidR="00B72103">
            <w:t>Parenthetical information</w:t>
          </w:r>
          <w:r w:rsidR="00426F35">
            <w:t>)</w:t>
          </w:r>
        </w:sdtContent>
      </w:sdt>
    </w:p>
    <w:sdt>
      <w:sdtPr>
        <w:alias w:val="Enter character name 5:"/>
        <w:tag w:val="Enter character name 5:"/>
        <w:id w:val="269294368"/>
        <w:placeholder>
          <w:docPart w:val="7E784189D10F432C9508DA94253E0B13"/>
        </w:placeholder>
        <w:temporary/>
        <w:showingPlcHdr/>
        <w15:appearance w15:val="hidden"/>
      </w:sdtPr>
      <w:sdtEndPr/>
      <w:sdtContent>
        <w:p w14:paraId="0780CFD5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1805424457"/>
        <w:placeholder>
          <w:docPart w:val="C9AE625B63084C818CD9B6C0DCC7B562"/>
        </w:placeholder>
        <w:temporary/>
        <w:showingPlcHdr/>
        <w15:appearance w15:val="hidden"/>
      </w:sdtPr>
      <w:sdtEndPr/>
      <w:sdtContent>
        <w:p w14:paraId="73B1E0EA" w14:textId="77777777" w:rsidR="00C6648D" w:rsidRDefault="00BD39A8" w:rsidP="00C6648D">
          <w:pPr>
            <w:pStyle w:val="Dialogue"/>
          </w:pPr>
          <w:r>
            <w:t>Character Name 5</w:t>
          </w:r>
        </w:p>
      </w:sdtContent>
    </w:sdt>
    <w:p w14:paraId="0A0E563D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6:"/>
          <w:tag w:val="Enter character name 6:"/>
          <w:id w:val="269294370"/>
          <w:placeholder>
            <w:docPart w:val="A7AF60F9D15E4BD09D3417CA7235E028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6</w:t>
          </w:r>
        </w:sdtContent>
      </w:sdt>
    </w:p>
    <w:sdt>
      <w:sdtPr>
        <w:alias w:val="Enter dialogue for character 6:"/>
        <w:tag w:val="Enter dialogue for character 6:"/>
        <w:id w:val="-277255618"/>
        <w:placeholder>
          <w:docPart w:val="FEB22B98BEC14EE99797F83B840D58CE"/>
        </w:placeholder>
        <w:temporary/>
        <w:showingPlcHdr/>
        <w15:appearance w15:val="hidden"/>
      </w:sdtPr>
      <w:sdtEndPr/>
      <w:sdtContent>
        <w:p w14:paraId="630F24EB" w14:textId="77777777" w:rsidR="00C6648D" w:rsidRDefault="00BD39A8" w:rsidP="00C6648D">
          <w:pPr>
            <w:pStyle w:val="Dialogue"/>
          </w:pPr>
          <w:r>
            <w:t>Character Name 6</w:t>
          </w:r>
        </w:p>
      </w:sdtContent>
    </w:sdt>
    <w:p w14:paraId="57084581" w14:textId="77777777" w:rsidR="00B72103" w:rsidRPr="00A04E10" w:rsidRDefault="00C6648D" w:rsidP="00C6648D">
      <w:pPr>
        <w:pStyle w:val="CHARACTER"/>
      </w:pPr>
      <w:r>
        <w:lastRenderedPageBreak/>
        <w:t xml:space="preserve"> </w:t>
      </w:r>
      <w:sdt>
        <w:sdtPr>
          <w:alias w:val="Enter character name 7:"/>
          <w:tag w:val="Enter character name 7:"/>
          <w:id w:val="269294372"/>
          <w:placeholder>
            <w:docPart w:val="CA997B6F00D34835991BA3BEFF558D4A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7</w:t>
          </w:r>
        </w:sdtContent>
      </w:sdt>
    </w:p>
    <w:sdt>
      <w:sdtPr>
        <w:alias w:val="Enter dialogue for character 7:"/>
        <w:tag w:val="Enter dialogue for character 7:"/>
        <w:id w:val="1514955128"/>
        <w:placeholder>
          <w:docPart w:val="EEBFBC24EC374FE08A81E1204CFA1237"/>
        </w:placeholder>
        <w:temporary/>
        <w:showingPlcHdr/>
        <w15:appearance w15:val="hidden"/>
      </w:sdtPr>
      <w:sdtEndPr/>
      <w:sdtContent>
        <w:p w14:paraId="735F428C" w14:textId="77777777" w:rsidR="00C6648D" w:rsidRDefault="00BD39A8" w:rsidP="00C6648D">
          <w:pPr>
            <w:pStyle w:val="Dialogue"/>
          </w:pPr>
          <w:r>
            <w:t>Character Name 7</w:t>
          </w:r>
        </w:p>
      </w:sdtContent>
    </w:sdt>
    <w:p w14:paraId="2888E926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8:"/>
          <w:tag w:val="Enter character name8:"/>
          <w:id w:val="269294374"/>
          <w:placeholder>
            <w:docPart w:val="04FDA8E637E84171B091584205034FA4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8</w:t>
          </w:r>
        </w:sdtContent>
      </w:sdt>
    </w:p>
    <w:sdt>
      <w:sdtPr>
        <w:alias w:val="Enter dialogue for character 8:"/>
        <w:tag w:val="Enter dialogue for character 8:"/>
        <w:id w:val="1141391794"/>
        <w:placeholder>
          <w:docPart w:val="EFD65359E65B4635A645B6ED9D744AAB"/>
        </w:placeholder>
        <w:temporary/>
        <w:showingPlcHdr/>
        <w15:appearance w15:val="hidden"/>
      </w:sdtPr>
      <w:sdtEndPr/>
      <w:sdtContent>
        <w:p w14:paraId="27652D0D" w14:textId="77777777" w:rsidR="00C6648D" w:rsidRDefault="00BD39A8" w:rsidP="00C6648D">
          <w:pPr>
            <w:pStyle w:val="Dialogue"/>
          </w:pPr>
          <w:r>
            <w:t>Character Name 8</w:t>
          </w:r>
        </w:p>
      </w:sdtContent>
    </w:sdt>
    <w:p w14:paraId="6F7E01D1" w14:textId="4724ABE4" w:rsidR="00B72103" w:rsidRDefault="00C6648D" w:rsidP="00C6648D">
      <w:r>
        <w:t xml:space="preserve"> </w:t>
      </w:r>
      <w:r w:rsidR="00404D6F">
        <w:t>Did I enjoy the book?:</w:t>
      </w:r>
    </w:p>
    <w:p w14:paraId="64E333DA" w14:textId="516F2348" w:rsidR="00404D6F" w:rsidRDefault="00404D6F" w:rsidP="00C6648D">
      <w:r>
        <w:t>“Yes, I believe this book is a great start to understanding indigenous life.”</w:t>
      </w:r>
    </w:p>
    <w:p w14:paraId="2FA9639D" w14:textId="42321706" w:rsidR="00404D6F" w:rsidRDefault="00404D6F" w:rsidP="00C6648D">
      <w:r>
        <w:t>Who would I recommend the book to?</w:t>
      </w:r>
    </w:p>
    <w:p w14:paraId="16AA0AB0" w14:textId="07254C44" w:rsidR="00404D6F" w:rsidRDefault="00404D6F" w:rsidP="00C6648D">
      <w:r>
        <w:t>“I would recommend the book to people who believe in the thrust to learn about the indigenous people”</w:t>
      </w:r>
    </w:p>
    <w:p w14:paraId="3CEB8BB8" w14:textId="3B115EFC" w:rsidR="00404D6F" w:rsidRDefault="00404D6F" w:rsidP="00C6648D">
      <w:r>
        <w:t>Why did I like the book</w:t>
      </w:r>
    </w:p>
    <w:p w14:paraId="2475CB1B" w14:textId="6E2BEC55" w:rsidR="00404D6F" w:rsidRDefault="00404D6F" w:rsidP="00C6648D">
      <w:r>
        <w:t>“I like the book because it inspires me to learn more about the indigenous people. I feel It makes me double look captain cook”</w:t>
      </w:r>
    </w:p>
    <w:p w14:paraId="26167902" w14:textId="796616AD" w:rsidR="00404D6F" w:rsidRDefault="00404D6F" w:rsidP="00C6648D">
      <w:r>
        <w:t>Rating:</w:t>
      </w:r>
    </w:p>
    <w:p w14:paraId="5C80EB0C" w14:textId="22B1F5A4" w:rsidR="00404D6F" w:rsidRDefault="00404D6F" w:rsidP="00C6648D">
      <w:r>
        <w:t>“I would rate this book a 9.5/10. I would rate this that high because the book really teaches you about the aboriginals and the way a ”</w:t>
      </w:r>
    </w:p>
    <w:p w14:paraId="58EA3BB2" w14:textId="7F593EC4" w:rsidR="00404D6F" w:rsidRDefault="00404D6F" w:rsidP="00C6648D">
      <w:r>
        <w:t>Closing:</w:t>
      </w:r>
    </w:p>
    <w:p w14:paraId="1DC9ED33" w14:textId="2221EA1F" w:rsidR="00404D6F" w:rsidRDefault="00404D6F" w:rsidP="00C6648D">
      <w:r>
        <w:t>“thank you for listening this is my review bye”</w:t>
      </w:r>
    </w:p>
    <w:p w14:paraId="5018B4AC" w14:textId="77777777" w:rsidR="004733D6" w:rsidRPr="004733D6" w:rsidRDefault="009A7752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9351EC4FADA049B087D4A257B0081119"/>
          </w:placeholder>
          <w:temporary/>
          <w:showingPlcHdr/>
          <w15:appearance w15:val="hidden"/>
        </w:sdtPr>
        <w:sdtEndPr/>
        <w:sdtContent>
          <w:r w:rsidR="00426F35">
            <w:t>FAde Out:</w:t>
          </w:r>
        </w:sdtContent>
      </w:sdt>
    </w:p>
    <w:p w14:paraId="5ED80D2A" w14:textId="77777777" w:rsidR="002F0569" w:rsidRDefault="009A7752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8FA5E8B119C1432DB5538D4E490E881C"/>
          </w:placeholder>
          <w:temporary/>
          <w:showingPlcHdr/>
          <w15:appearance w15:val="hidden"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73FE" w14:textId="77777777" w:rsidR="009A7752" w:rsidRDefault="009A7752" w:rsidP="00E57E78">
      <w:r>
        <w:separator/>
      </w:r>
    </w:p>
  </w:endnote>
  <w:endnote w:type="continuationSeparator" w:id="0">
    <w:p w14:paraId="55E37984" w14:textId="77777777" w:rsidR="009A7752" w:rsidRDefault="009A7752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952EC" w14:textId="77777777"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7A5ED211" w14:textId="77777777"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119C" w14:textId="77777777"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6A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9A90" w14:textId="77777777" w:rsidR="009A7752" w:rsidRDefault="009A7752" w:rsidP="00E57E78">
      <w:r>
        <w:separator/>
      </w:r>
    </w:p>
  </w:footnote>
  <w:footnote w:type="continuationSeparator" w:id="0">
    <w:p w14:paraId="3FC4F5AA" w14:textId="77777777" w:rsidR="009A7752" w:rsidRDefault="009A7752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6F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77CB"/>
    <w:rsid w:val="00193792"/>
    <w:rsid w:val="00204F7D"/>
    <w:rsid w:val="002123CF"/>
    <w:rsid w:val="00246AB7"/>
    <w:rsid w:val="00261F0D"/>
    <w:rsid w:val="002A2789"/>
    <w:rsid w:val="002B6EA1"/>
    <w:rsid w:val="002D0DA7"/>
    <w:rsid w:val="002D42E1"/>
    <w:rsid w:val="002D6663"/>
    <w:rsid w:val="002F0569"/>
    <w:rsid w:val="00312589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04D6F"/>
    <w:rsid w:val="00417E9F"/>
    <w:rsid w:val="00426F35"/>
    <w:rsid w:val="00427F05"/>
    <w:rsid w:val="00466165"/>
    <w:rsid w:val="00472CCA"/>
    <w:rsid w:val="004733D6"/>
    <w:rsid w:val="00473698"/>
    <w:rsid w:val="00485B1F"/>
    <w:rsid w:val="004D037C"/>
    <w:rsid w:val="005133FE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716DEA"/>
    <w:rsid w:val="00751918"/>
    <w:rsid w:val="0077778F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759D8"/>
    <w:rsid w:val="00883289"/>
    <w:rsid w:val="008F07BE"/>
    <w:rsid w:val="00913F16"/>
    <w:rsid w:val="00917F4B"/>
    <w:rsid w:val="009A3719"/>
    <w:rsid w:val="009A7752"/>
    <w:rsid w:val="009D7260"/>
    <w:rsid w:val="009F6550"/>
    <w:rsid w:val="00A04E10"/>
    <w:rsid w:val="00A07300"/>
    <w:rsid w:val="00A26553"/>
    <w:rsid w:val="00A600F2"/>
    <w:rsid w:val="00A71392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65E0"/>
    <w:rsid w:val="00CB7FB6"/>
    <w:rsid w:val="00CD20FD"/>
    <w:rsid w:val="00CD4ECA"/>
    <w:rsid w:val="00D07392"/>
    <w:rsid w:val="00D476C5"/>
    <w:rsid w:val="00D662FD"/>
    <w:rsid w:val="00D755C0"/>
    <w:rsid w:val="00D77F25"/>
    <w:rsid w:val="00D95CC7"/>
    <w:rsid w:val="00DC4099"/>
    <w:rsid w:val="00DD2C6C"/>
    <w:rsid w:val="00DE4ED8"/>
    <w:rsid w:val="00E05DCE"/>
    <w:rsid w:val="00E25AAA"/>
    <w:rsid w:val="00E57E78"/>
    <w:rsid w:val="00E66F78"/>
    <w:rsid w:val="00E70DE1"/>
    <w:rsid w:val="00EE3F16"/>
    <w:rsid w:val="00EF1DA2"/>
    <w:rsid w:val="00EF5992"/>
    <w:rsid w:val="00F1030C"/>
    <w:rsid w:val="00F275B5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7154"/>
  <w15:docId w15:val="{4C3D8AE2-66DE-4290-B78A-894D0071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3045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A727DF32924B8792A251C022399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719F-625D-46A8-89CE-3E13592080D4}"/>
      </w:docPartPr>
      <w:docPartBody>
        <w:p w:rsidR="00000000" w:rsidRDefault="00B97818">
          <w:pPr>
            <w:pStyle w:val="1EA727DF32924B8792A251C022399A19"/>
          </w:pPr>
          <w:r>
            <w:t>By</w:t>
          </w:r>
        </w:p>
      </w:docPartBody>
    </w:docPart>
    <w:docPart>
      <w:docPartPr>
        <w:name w:val="1F1CBE6FA39A4280ACEEE80960ED8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DF52D-85D3-4D9D-A832-FBC464841A1F}"/>
      </w:docPartPr>
      <w:docPartBody>
        <w:p w:rsidR="00000000" w:rsidRDefault="00B97818">
          <w:pPr>
            <w:pStyle w:val="1F1CBE6FA39A4280ACEEE80960ED8B9E"/>
          </w:pPr>
          <w:r>
            <w:t xml:space="preserve">Street </w:t>
          </w:r>
          <w:r>
            <w:t>Address</w:t>
          </w:r>
        </w:p>
      </w:docPartBody>
    </w:docPart>
    <w:docPart>
      <w:docPartPr>
        <w:name w:val="F329B0B571C1410290516EEB93FAF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29C4E-FDF7-4C15-B6EB-51D5F6B6B56E}"/>
      </w:docPartPr>
      <w:docPartBody>
        <w:p w:rsidR="00000000" w:rsidRDefault="00B97818">
          <w:pPr>
            <w:pStyle w:val="F329B0B571C1410290516EEB93FAF3CD"/>
          </w:pPr>
          <w:r>
            <w:t>City, ST ZIP Code</w:t>
          </w:r>
        </w:p>
      </w:docPartBody>
    </w:docPart>
    <w:docPart>
      <w:docPartPr>
        <w:name w:val="194DBFF20439456885A1EB04488343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20F12-395A-45E3-A504-24E117BBF334}"/>
      </w:docPartPr>
      <w:docPartBody>
        <w:p w:rsidR="00000000" w:rsidRDefault="00B97818">
          <w:pPr>
            <w:pStyle w:val="194DBFF20439456885A1EB044883439E"/>
          </w:pPr>
          <w:r>
            <w:t>Phone</w:t>
          </w:r>
        </w:p>
      </w:docPartBody>
    </w:docPart>
    <w:docPart>
      <w:docPartPr>
        <w:name w:val="8CCBE846EEE847EEA9C9E3BF54F7D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3DCFE-B509-4D37-ACB6-110A89CEA25E}"/>
      </w:docPartPr>
      <w:docPartBody>
        <w:p w:rsidR="00000000" w:rsidRDefault="00B97818">
          <w:pPr>
            <w:pStyle w:val="8CCBE846EEE847EEA9C9E3BF54F7DA6C"/>
          </w:pPr>
          <w:r>
            <w:t>Email</w:t>
          </w:r>
        </w:p>
      </w:docPartBody>
    </w:docPart>
    <w:docPart>
      <w:docPartPr>
        <w:name w:val="6A5D3F4A16994658A19A35A206017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AEF8E-1D26-41F2-93B3-94F7D0D56C78}"/>
      </w:docPartPr>
      <w:docPartBody>
        <w:p w:rsidR="00000000" w:rsidRDefault="00B97818">
          <w:pPr>
            <w:pStyle w:val="6A5D3F4A16994658A19A35A206017BC3"/>
          </w:pPr>
          <w:r>
            <w:t>FAde In:</w:t>
          </w:r>
        </w:p>
      </w:docPartBody>
    </w:docPart>
    <w:docPart>
      <w:docPartPr>
        <w:name w:val="A40F04069ABA44E79573D70B4CDDF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A340D-114F-4319-84C2-4B891B2CADD4}"/>
      </w:docPartPr>
      <w:docPartBody>
        <w:p w:rsidR="00000000" w:rsidRDefault="00B97818">
          <w:pPr>
            <w:pStyle w:val="A40F04069ABA44E79573D70B4CDDF9A7"/>
          </w:pPr>
          <w:r>
            <w:t>Scene Name</w:t>
          </w:r>
        </w:p>
      </w:docPartBody>
    </w:docPart>
    <w:docPart>
      <w:docPartPr>
        <w:name w:val="96A370A796A14F668F486C0B470C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ADF44-D643-47A8-AB58-B060F0628C4E}"/>
      </w:docPartPr>
      <w:docPartBody>
        <w:p w:rsidR="00000000" w:rsidRDefault="00B97818">
          <w:pPr>
            <w:pStyle w:val="96A370A796A14F668F486C0B470C768C"/>
          </w:pPr>
          <w:r>
            <w:t>Scene description/opening</w:t>
          </w:r>
        </w:p>
      </w:docPartBody>
    </w:docPart>
    <w:docPart>
      <w:docPartPr>
        <w:name w:val="F731B49C09D64036B386B76BB37C6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FDDB8-2801-4442-9F34-D28F58853D9E}"/>
      </w:docPartPr>
      <w:docPartBody>
        <w:p w:rsidR="00000000" w:rsidRDefault="00B97818">
          <w:pPr>
            <w:pStyle w:val="F731B49C09D64036B386B76BB37C6228"/>
          </w:pPr>
          <w:r>
            <w:t>Character Name 1</w:t>
          </w:r>
        </w:p>
      </w:docPartBody>
    </w:docPart>
    <w:docPart>
      <w:docPartPr>
        <w:name w:val="2A27228D52A348B5BDA27D4C8EAA3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DA2DB-3CC7-47B3-BB2F-E3015E751DED}"/>
      </w:docPartPr>
      <w:docPartBody>
        <w:p w:rsidR="00000000" w:rsidRDefault="00B97818">
          <w:pPr>
            <w:pStyle w:val="2A27228D52A348B5BDA27D4C8EAA3EC5"/>
          </w:pPr>
          <w:r>
            <w:t>Dialogue</w:t>
          </w:r>
        </w:p>
      </w:docPartBody>
    </w:docPart>
    <w:docPart>
      <w:docPartPr>
        <w:name w:val="8371825B45584C10B2FD7801E1D59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D927-AA8E-4700-9F5B-2287990ED0D6}"/>
      </w:docPartPr>
      <w:docPartBody>
        <w:p w:rsidR="00000000" w:rsidRDefault="00B97818">
          <w:pPr>
            <w:pStyle w:val="8371825B45584C10B2FD7801E1D59C8A"/>
          </w:pPr>
          <w:r>
            <w:t>Character Name 2</w:t>
          </w:r>
        </w:p>
      </w:docPartBody>
    </w:docPart>
    <w:docPart>
      <w:docPartPr>
        <w:name w:val="F63409A2594C4AB9B1DB6CDD9B78B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0092D-AFAC-43B3-9477-BEF0EAF1B490}"/>
      </w:docPartPr>
      <w:docPartBody>
        <w:p w:rsidR="00000000" w:rsidRDefault="00B97818">
          <w:pPr>
            <w:pStyle w:val="F63409A2594C4AB9B1DB6CDD9B78B0CB"/>
          </w:pPr>
          <w:r>
            <w:t>Character Name 3</w:t>
          </w:r>
        </w:p>
      </w:docPartBody>
    </w:docPart>
    <w:docPart>
      <w:docPartPr>
        <w:name w:val="FD8D52AC20114B3CA92F67EEA04F1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E2D4D-21A2-4CEF-8B59-A6730C9566EE}"/>
      </w:docPartPr>
      <w:docPartBody>
        <w:p w:rsidR="00000000" w:rsidRDefault="00B97818">
          <w:pPr>
            <w:pStyle w:val="FD8D52AC20114B3CA92F67EEA04F111F"/>
          </w:pPr>
          <w:r>
            <w:t>Character Name 4</w:t>
          </w:r>
        </w:p>
      </w:docPartBody>
    </w:docPart>
    <w:docPart>
      <w:docPartPr>
        <w:name w:val="DF6CF7C4A4224A46800E0B31E444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FE438-5F7E-402D-9BFE-32A8ABA1A5A3}"/>
      </w:docPartPr>
      <w:docPartBody>
        <w:p w:rsidR="00000000" w:rsidRDefault="00B97818">
          <w:pPr>
            <w:pStyle w:val="DF6CF7C4A4224A46800E0B31E4445BF1"/>
          </w:pPr>
          <w:r>
            <w:t>Character Name 5</w:t>
          </w:r>
        </w:p>
      </w:docPartBody>
    </w:docPart>
    <w:docPart>
      <w:docPartPr>
        <w:name w:val="275DB19612B14F8C9B13D3EDEBA8D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FD214-4612-4F5D-B165-9C9074430947}"/>
      </w:docPartPr>
      <w:docPartBody>
        <w:p w:rsidR="00000000" w:rsidRDefault="00B97818">
          <w:pPr>
            <w:pStyle w:val="275DB19612B14F8C9B13D3EDEBA8D999"/>
          </w:pPr>
          <w:r>
            <w:t>Scene description</w:t>
          </w:r>
        </w:p>
      </w:docPartBody>
    </w:docPart>
    <w:docPart>
      <w:docPartPr>
        <w:name w:val="436C3C359DF14D5FB6ACD9E6696CB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80FC2-E92C-4D86-8996-77DE0FAD0AC1}"/>
      </w:docPartPr>
      <w:docPartBody>
        <w:p w:rsidR="00000000" w:rsidRDefault="00B97818">
          <w:pPr>
            <w:pStyle w:val="436C3C359DF14D5FB6ACD9E6696CBD00"/>
          </w:pPr>
          <w:r w:rsidRPr="00C6648D">
            <w:t>Character Name 1</w:t>
          </w:r>
        </w:p>
      </w:docPartBody>
    </w:docPart>
    <w:docPart>
      <w:docPartPr>
        <w:name w:val="AEF78D2A832643008A24E3B20475C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32792-A699-49F3-ACC9-E553A9979F43}"/>
      </w:docPartPr>
      <w:docPartBody>
        <w:p w:rsidR="00000000" w:rsidRDefault="00B97818">
          <w:pPr>
            <w:pStyle w:val="AEF78D2A832643008A24E3B20475CBDD"/>
          </w:pPr>
          <w:r>
            <w:t>Dialogue</w:t>
          </w:r>
        </w:p>
      </w:docPartBody>
    </w:docPart>
    <w:docPart>
      <w:docPartPr>
        <w:name w:val="240BCB23F42841AA949A15EF2957E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4EF7-7215-4201-A588-F0764C90523E}"/>
      </w:docPartPr>
      <w:docPartBody>
        <w:p w:rsidR="00000000" w:rsidRDefault="00B97818">
          <w:pPr>
            <w:pStyle w:val="240BCB23F42841AA949A15EF2957E403"/>
          </w:pPr>
          <w:r>
            <w:t>Character Name 2</w:t>
          </w:r>
        </w:p>
      </w:docPartBody>
    </w:docPart>
    <w:docPart>
      <w:docPartPr>
        <w:name w:val="15D25AA83B9A48258377B7B8893B6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F539B-A194-4C19-80E6-E30B9E2AB70A}"/>
      </w:docPartPr>
      <w:docPartBody>
        <w:p w:rsidR="00000000" w:rsidRDefault="00B97818">
          <w:pPr>
            <w:pStyle w:val="15D25AA83B9A48258377B7B8893B64E7"/>
          </w:pPr>
          <w:r>
            <w:t>Character Name 2</w:t>
          </w:r>
        </w:p>
      </w:docPartBody>
    </w:docPart>
    <w:docPart>
      <w:docPartPr>
        <w:name w:val="88337FF3B47846F3B51AA308D7A87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ED604-7106-44E8-9AA4-900B1140405F}"/>
      </w:docPartPr>
      <w:docPartBody>
        <w:p w:rsidR="00000000" w:rsidRDefault="00B97818">
          <w:pPr>
            <w:pStyle w:val="88337FF3B47846F3B51AA308D7A874D6"/>
          </w:pPr>
          <w:r>
            <w:t>Character Name 3</w:t>
          </w:r>
        </w:p>
      </w:docPartBody>
    </w:docPart>
    <w:docPart>
      <w:docPartPr>
        <w:name w:val="57C994B435504313A0CBC86901A4A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CA14E-E988-4099-9A98-019A61A03036}"/>
      </w:docPartPr>
      <w:docPartBody>
        <w:p w:rsidR="00000000" w:rsidRDefault="00B97818">
          <w:pPr>
            <w:pStyle w:val="57C994B435504313A0CBC86901A4A764"/>
          </w:pPr>
          <w:r>
            <w:t>Character Name 3</w:t>
          </w:r>
        </w:p>
      </w:docPartBody>
    </w:docPart>
    <w:docPart>
      <w:docPartPr>
        <w:name w:val="6EEB8AF124724AB7BC90B1C130985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80DB6-E499-4C9C-B398-AF50DBF61F76}"/>
      </w:docPartPr>
      <w:docPartBody>
        <w:p w:rsidR="00000000" w:rsidRDefault="00B97818">
          <w:pPr>
            <w:pStyle w:val="6EEB8AF124724AB7BC90B1C130985CDA"/>
          </w:pPr>
          <w:r>
            <w:t>Character Name 4</w:t>
          </w:r>
        </w:p>
      </w:docPartBody>
    </w:docPart>
    <w:docPart>
      <w:docPartPr>
        <w:name w:val="52CF630C41AC432E916C94FB3501F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EC770-4E0B-4ADB-A8F2-EDA7DAF327CB}"/>
      </w:docPartPr>
      <w:docPartBody>
        <w:p w:rsidR="00000000" w:rsidRDefault="00B97818">
          <w:pPr>
            <w:pStyle w:val="52CF630C41AC432E916C94FB3501FCC6"/>
          </w:pPr>
          <w:r>
            <w:t>Character Name 4</w:t>
          </w:r>
        </w:p>
      </w:docPartBody>
    </w:docPart>
    <w:docPart>
      <w:docPartPr>
        <w:name w:val="31B7CBE26E914CE8AD204AA1EC51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AD500-B5F0-4BC7-AE34-D83B3A9A97C9}"/>
      </w:docPartPr>
      <w:docPartBody>
        <w:p w:rsidR="00000000" w:rsidRDefault="00B97818">
          <w:pPr>
            <w:pStyle w:val="31B7CBE26E914CE8AD204AA1EC51EC44"/>
          </w:pPr>
          <w:r>
            <w:t>(Parenthetical information)</w:t>
          </w:r>
        </w:p>
      </w:docPartBody>
    </w:docPart>
    <w:docPart>
      <w:docPartPr>
        <w:name w:val="7E784189D10F432C9508DA94253E0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ADEBF-538C-40E2-AF8D-A440CB4DE37D}"/>
      </w:docPartPr>
      <w:docPartBody>
        <w:p w:rsidR="00000000" w:rsidRDefault="00B97818">
          <w:pPr>
            <w:pStyle w:val="7E784189D10F432C9508DA94253E0B13"/>
          </w:pPr>
          <w:r>
            <w:t>Character Name 5</w:t>
          </w:r>
        </w:p>
      </w:docPartBody>
    </w:docPart>
    <w:docPart>
      <w:docPartPr>
        <w:name w:val="C9AE625B63084C818CD9B6C0DCC7B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9C9F5-1E3B-4334-A2C7-36C7F1A84777}"/>
      </w:docPartPr>
      <w:docPartBody>
        <w:p w:rsidR="00000000" w:rsidRDefault="00B97818">
          <w:pPr>
            <w:pStyle w:val="C9AE625B63084C818CD9B6C0DCC7B562"/>
          </w:pPr>
          <w:r>
            <w:t>Character Name 5</w:t>
          </w:r>
        </w:p>
      </w:docPartBody>
    </w:docPart>
    <w:docPart>
      <w:docPartPr>
        <w:name w:val="A7AF60F9D15E4BD09D3417CA7235E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AE4CF-4F72-41D9-97F3-42032F26CDCF}"/>
      </w:docPartPr>
      <w:docPartBody>
        <w:p w:rsidR="00000000" w:rsidRDefault="00B97818">
          <w:pPr>
            <w:pStyle w:val="A7AF60F9D15E4BD09D3417CA7235E028"/>
          </w:pPr>
          <w:r>
            <w:t>Character Name 6</w:t>
          </w:r>
        </w:p>
      </w:docPartBody>
    </w:docPart>
    <w:docPart>
      <w:docPartPr>
        <w:name w:val="FEB22B98BEC14EE99797F83B840D5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09CC7-BED8-41F3-A77E-798BA7585223}"/>
      </w:docPartPr>
      <w:docPartBody>
        <w:p w:rsidR="00000000" w:rsidRDefault="00B97818">
          <w:pPr>
            <w:pStyle w:val="FEB22B98BEC14EE99797F83B840D58CE"/>
          </w:pPr>
          <w:r>
            <w:t>Character Name 6</w:t>
          </w:r>
        </w:p>
      </w:docPartBody>
    </w:docPart>
    <w:docPart>
      <w:docPartPr>
        <w:name w:val="CA997B6F00D34835991BA3BEFF55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3194C-3EE4-491E-B100-F45E61177B37}"/>
      </w:docPartPr>
      <w:docPartBody>
        <w:p w:rsidR="00000000" w:rsidRDefault="00B97818">
          <w:pPr>
            <w:pStyle w:val="CA997B6F00D34835991BA3BEFF558D4A"/>
          </w:pPr>
          <w:r>
            <w:t>Character Name 7</w:t>
          </w:r>
        </w:p>
      </w:docPartBody>
    </w:docPart>
    <w:docPart>
      <w:docPartPr>
        <w:name w:val="EEBFBC24EC374FE08A81E1204CFA1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21E06-24FB-47BC-A6E3-3C7A135FE631}"/>
      </w:docPartPr>
      <w:docPartBody>
        <w:p w:rsidR="00000000" w:rsidRDefault="00B97818">
          <w:pPr>
            <w:pStyle w:val="EEBFBC24EC374FE08A81E1204CFA1237"/>
          </w:pPr>
          <w:r>
            <w:t>Character Name 7</w:t>
          </w:r>
        </w:p>
      </w:docPartBody>
    </w:docPart>
    <w:docPart>
      <w:docPartPr>
        <w:name w:val="04FDA8E637E84171B091584205034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5B736-878E-4630-9785-5155F4597945}"/>
      </w:docPartPr>
      <w:docPartBody>
        <w:p w:rsidR="00000000" w:rsidRDefault="00B97818">
          <w:pPr>
            <w:pStyle w:val="04FDA8E637E84171B091584205034FA4"/>
          </w:pPr>
          <w:r>
            <w:t>Character Name 8</w:t>
          </w:r>
        </w:p>
      </w:docPartBody>
    </w:docPart>
    <w:docPart>
      <w:docPartPr>
        <w:name w:val="EFD65359E65B4635A645B6ED9D744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F2904-E640-43F5-AFFA-EE02F13FB5CF}"/>
      </w:docPartPr>
      <w:docPartBody>
        <w:p w:rsidR="00000000" w:rsidRDefault="00B97818">
          <w:pPr>
            <w:pStyle w:val="EFD65359E65B4635A645B6ED9D744AAB"/>
          </w:pPr>
          <w:r>
            <w:t>Character Name 8</w:t>
          </w:r>
        </w:p>
      </w:docPartBody>
    </w:docPart>
    <w:docPart>
      <w:docPartPr>
        <w:name w:val="9351EC4FADA049B087D4A257B0081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95611-BC36-41A2-B226-1F44D5E595B7}"/>
      </w:docPartPr>
      <w:docPartBody>
        <w:p w:rsidR="00000000" w:rsidRDefault="00B97818">
          <w:pPr>
            <w:pStyle w:val="9351EC4FADA049B087D4A257B0081119"/>
          </w:pPr>
          <w:r>
            <w:t>FAde Out:</w:t>
          </w:r>
        </w:p>
      </w:docPartBody>
    </w:docPart>
    <w:docPart>
      <w:docPartPr>
        <w:name w:val="8FA5E8B119C1432DB5538D4E490E8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D5D5F-D08B-48F7-B794-8B6331276C43}"/>
      </w:docPartPr>
      <w:docPartBody>
        <w:p w:rsidR="00000000" w:rsidRDefault="00B97818">
          <w:pPr>
            <w:pStyle w:val="8FA5E8B119C1432DB5538D4E490E881C"/>
          </w:pPr>
          <w:r>
            <w:t>the end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18"/>
    <w:rsid w:val="00B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36C35E100454187A525F040209E00">
    <w:name w:val="27236C35E100454187A525F040209E00"/>
  </w:style>
  <w:style w:type="paragraph" w:customStyle="1" w:styleId="1EA727DF32924B8792A251C022399A19">
    <w:name w:val="1EA727DF32924B8792A251C022399A19"/>
  </w:style>
  <w:style w:type="paragraph" w:customStyle="1" w:styleId="259C11A4533C4343829F0B9367020475">
    <w:name w:val="259C11A4533C4343829F0B9367020475"/>
  </w:style>
  <w:style w:type="paragraph" w:customStyle="1" w:styleId="1F1CBE6FA39A4280ACEEE80960ED8B9E">
    <w:name w:val="1F1CBE6FA39A4280ACEEE80960ED8B9E"/>
  </w:style>
  <w:style w:type="paragraph" w:customStyle="1" w:styleId="F329B0B571C1410290516EEB93FAF3CD">
    <w:name w:val="F329B0B571C1410290516EEB93FAF3CD"/>
  </w:style>
  <w:style w:type="paragraph" w:customStyle="1" w:styleId="194DBFF20439456885A1EB044883439E">
    <w:name w:val="194DBFF20439456885A1EB044883439E"/>
  </w:style>
  <w:style w:type="paragraph" w:customStyle="1" w:styleId="8CCBE846EEE847EEA9C9E3BF54F7DA6C">
    <w:name w:val="8CCBE846EEE847EEA9C9E3BF54F7DA6C"/>
  </w:style>
  <w:style w:type="paragraph" w:customStyle="1" w:styleId="6A5D3F4A16994658A19A35A206017BC3">
    <w:name w:val="6A5D3F4A16994658A19A35A206017BC3"/>
  </w:style>
  <w:style w:type="paragraph" w:customStyle="1" w:styleId="A40F04069ABA44E79573D70B4CDDF9A7">
    <w:name w:val="A40F04069ABA44E79573D70B4CDDF9A7"/>
  </w:style>
  <w:style w:type="paragraph" w:customStyle="1" w:styleId="96A370A796A14F668F486C0B470C768C">
    <w:name w:val="96A370A796A14F668F486C0B470C768C"/>
  </w:style>
  <w:style w:type="paragraph" w:customStyle="1" w:styleId="F731B49C09D64036B386B76BB37C6228">
    <w:name w:val="F731B49C09D64036B386B76BB37C6228"/>
  </w:style>
  <w:style w:type="paragraph" w:customStyle="1" w:styleId="2A27228D52A348B5BDA27D4C8EAA3EC5">
    <w:name w:val="2A27228D52A348B5BDA27D4C8EAA3EC5"/>
  </w:style>
  <w:style w:type="paragraph" w:customStyle="1" w:styleId="8371825B45584C10B2FD7801E1D59C8A">
    <w:name w:val="8371825B45584C10B2FD7801E1D59C8A"/>
  </w:style>
  <w:style w:type="paragraph" w:customStyle="1" w:styleId="F63409A2594C4AB9B1DB6CDD9B78B0CB">
    <w:name w:val="F63409A2594C4AB9B1DB6CDD9B78B0CB"/>
  </w:style>
  <w:style w:type="paragraph" w:customStyle="1" w:styleId="FD8D52AC20114B3CA92F67EEA04F111F">
    <w:name w:val="FD8D52AC20114B3CA92F67EEA04F111F"/>
  </w:style>
  <w:style w:type="paragraph" w:customStyle="1" w:styleId="DF6CF7C4A4224A46800E0B31E4445BF1">
    <w:name w:val="DF6CF7C4A4224A46800E0B31E4445BF1"/>
  </w:style>
  <w:style w:type="paragraph" w:customStyle="1" w:styleId="275DB19612B14F8C9B13D3EDEBA8D999">
    <w:name w:val="275DB19612B14F8C9B13D3EDEBA8D999"/>
  </w:style>
  <w:style w:type="paragraph" w:customStyle="1" w:styleId="436C3C359DF14D5FB6ACD9E6696CBD00">
    <w:name w:val="436C3C359DF14D5FB6ACD9E6696CBD00"/>
  </w:style>
  <w:style w:type="paragraph" w:customStyle="1" w:styleId="AEF78D2A832643008A24E3B20475CBDD">
    <w:name w:val="AEF78D2A832643008A24E3B20475CBDD"/>
  </w:style>
  <w:style w:type="paragraph" w:customStyle="1" w:styleId="240BCB23F42841AA949A15EF2957E403">
    <w:name w:val="240BCB23F42841AA949A15EF2957E403"/>
  </w:style>
  <w:style w:type="paragraph" w:customStyle="1" w:styleId="15D25AA83B9A48258377B7B8893B64E7">
    <w:name w:val="15D25AA83B9A48258377B7B8893B64E7"/>
  </w:style>
  <w:style w:type="paragraph" w:customStyle="1" w:styleId="88337FF3B47846F3B51AA308D7A874D6">
    <w:name w:val="88337FF3B47846F3B51AA308D7A874D6"/>
  </w:style>
  <w:style w:type="paragraph" w:customStyle="1" w:styleId="57C994B435504313A0CBC86901A4A764">
    <w:name w:val="57C994B435504313A0CBC86901A4A764"/>
  </w:style>
  <w:style w:type="paragraph" w:customStyle="1" w:styleId="6EEB8AF124724AB7BC90B1C130985CDA">
    <w:name w:val="6EEB8AF124724AB7BC90B1C130985CDA"/>
  </w:style>
  <w:style w:type="paragraph" w:customStyle="1" w:styleId="52CF630C41AC432E916C94FB3501FCC6">
    <w:name w:val="52CF630C41AC432E916C94FB3501FCC6"/>
  </w:style>
  <w:style w:type="paragraph" w:customStyle="1" w:styleId="31B7CBE26E914CE8AD204AA1EC51EC44">
    <w:name w:val="31B7CBE26E914CE8AD204AA1EC51EC44"/>
  </w:style>
  <w:style w:type="paragraph" w:customStyle="1" w:styleId="7E784189D10F432C9508DA94253E0B13">
    <w:name w:val="7E784189D10F432C9508DA94253E0B13"/>
  </w:style>
  <w:style w:type="paragraph" w:customStyle="1" w:styleId="C9AE625B63084C818CD9B6C0DCC7B562">
    <w:name w:val="C9AE625B63084C818CD9B6C0DCC7B562"/>
  </w:style>
  <w:style w:type="paragraph" w:customStyle="1" w:styleId="A7AF60F9D15E4BD09D3417CA7235E028">
    <w:name w:val="A7AF60F9D15E4BD09D3417CA7235E028"/>
  </w:style>
  <w:style w:type="paragraph" w:customStyle="1" w:styleId="FEB22B98BEC14EE99797F83B840D58CE">
    <w:name w:val="FEB22B98BEC14EE99797F83B840D58CE"/>
  </w:style>
  <w:style w:type="paragraph" w:customStyle="1" w:styleId="CA997B6F00D34835991BA3BEFF558D4A">
    <w:name w:val="CA997B6F00D34835991BA3BEFF558D4A"/>
  </w:style>
  <w:style w:type="paragraph" w:customStyle="1" w:styleId="EEBFBC24EC374FE08A81E1204CFA1237">
    <w:name w:val="EEBFBC24EC374FE08A81E1204CFA1237"/>
  </w:style>
  <w:style w:type="paragraph" w:customStyle="1" w:styleId="04FDA8E637E84171B091584205034FA4">
    <w:name w:val="04FDA8E637E84171B091584205034FA4"/>
  </w:style>
  <w:style w:type="paragraph" w:customStyle="1" w:styleId="EFD65359E65B4635A645B6ED9D744AAB">
    <w:name w:val="EFD65359E65B4635A645B6ED9D744AAB"/>
  </w:style>
  <w:style w:type="paragraph" w:customStyle="1" w:styleId="113E1A43DC344A68AFC9AFCAEBF36F64">
    <w:name w:val="113E1A43DC344A68AFC9AFCAEBF36F64"/>
  </w:style>
  <w:style w:type="paragraph" w:customStyle="1" w:styleId="9351EC4FADA049B087D4A257B0081119">
    <w:name w:val="9351EC4FADA049B087D4A257B0081119"/>
  </w:style>
  <w:style w:type="paragraph" w:customStyle="1" w:styleId="8FA5E8B119C1432DB5538D4E490E881C">
    <w:name w:val="8FA5E8B119C1432DB5538D4E490E88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Screenplay</Template>
  <TotalTime>8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Brown</dc:creator>
  <cp:lastModifiedBy>Austin Brown</cp:lastModifiedBy>
  <cp:revision>1</cp:revision>
  <dcterms:created xsi:type="dcterms:W3CDTF">2021-09-14T01:19:00Z</dcterms:created>
  <dcterms:modified xsi:type="dcterms:W3CDTF">2021-09-14T01:27:00Z</dcterms:modified>
</cp:coreProperties>
</file>